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604" w14:textId="16B1257E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001BF">
        <w:rPr>
          <w:rStyle w:val="Heading1Char"/>
          <w:b/>
          <w:bCs/>
          <w:sz w:val="30"/>
          <w:szCs w:val="30"/>
        </w:rPr>
        <w:t>S</w:t>
      </w:r>
      <w:r w:rsidR="00CD4E8A" w:rsidRPr="0068088A">
        <w:rPr>
          <w:rStyle w:val="Heading1Char"/>
          <w:b/>
          <w:bCs/>
          <w:sz w:val="30"/>
          <w:szCs w:val="30"/>
        </w:rPr>
        <w:t xml:space="preserve"> 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74561" w:rsidRPr="0068088A">
        <w:rPr>
          <w:rStyle w:val="Strong"/>
          <w:color w:val="1089D4"/>
        </w:rPr>
        <w:t>Assignment</w:t>
      </w:r>
      <w:r w:rsidR="002562CF">
        <w:rPr>
          <w:rStyle w:val="Strong"/>
          <w:color w:val="1089D4"/>
        </w:rPr>
        <w:t xml:space="preserve">: </w:t>
      </w:r>
      <w:r w:rsidR="00517246">
        <w:rPr>
          <w:rStyle w:val="Strong"/>
          <w:color w:val="1089D4"/>
        </w:rPr>
        <w:t>Final</w:t>
      </w:r>
      <w:r w:rsidR="0077111D">
        <w:rPr>
          <w:rStyle w:val="Strong"/>
          <w:color w:val="1089D4"/>
        </w:rPr>
        <w:t xml:space="preserve"> Project</w:t>
      </w:r>
    </w:p>
    <w:p w14:paraId="01FB7541" w14:textId="77777777" w:rsidR="000A33B0" w:rsidRDefault="000A33B0">
      <w:pPr>
        <w:pStyle w:val="Heading1"/>
      </w:pPr>
    </w:p>
    <w:p w14:paraId="5F110881" w14:textId="1B020C1B" w:rsidR="00D74561" w:rsidRDefault="00D74561" w:rsidP="00BA4368">
      <w:pPr>
        <w:pStyle w:val="Heading2"/>
      </w:pPr>
      <w:r>
        <w:t>Deliverables</w:t>
      </w:r>
    </w:p>
    <w:p w14:paraId="2E8BC046" w14:textId="0EB3781C" w:rsidR="00357017" w:rsidRDefault="00357017" w:rsidP="00357017">
      <w:r>
        <w:t xml:space="preserve">URL of the </w:t>
      </w:r>
      <w:r w:rsidR="00AC3DED">
        <w:t>w</w:t>
      </w:r>
      <w:r>
        <w:t>orking app</w:t>
      </w:r>
    </w:p>
    <w:p w14:paraId="425C03F0" w14:textId="067BDC25" w:rsidR="00357017" w:rsidRDefault="00357017" w:rsidP="00357017">
      <w:r>
        <w:t>PPT/slide deck explaining the following (note, more than one item can be addressed on a slide:</w:t>
      </w:r>
    </w:p>
    <w:p w14:paraId="5F0FE51A" w14:textId="77777777" w:rsidR="00357017" w:rsidRDefault="00357017" w:rsidP="00AC3DED">
      <w:pPr>
        <w:pStyle w:val="ListParagraph"/>
        <w:numPr>
          <w:ilvl w:val="0"/>
          <w:numId w:val="15"/>
        </w:numPr>
      </w:pPr>
      <w:r>
        <w:t>what does your app do</w:t>
      </w:r>
    </w:p>
    <w:p w14:paraId="7FD50B41" w14:textId="6143A429" w:rsidR="00357017" w:rsidRDefault="00357017" w:rsidP="00AC3DED">
      <w:pPr>
        <w:pStyle w:val="ListParagraph"/>
        <w:numPr>
          <w:ilvl w:val="0"/>
          <w:numId w:val="15"/>
        </w:numPr>
      </w:pPr>
      <w:r>
        <w:t>why did you pick this project</w:t>
      </w:r>
    </w:p>
    <w:p w14:paraId="2B1DC3A3" w14:textId="534ADF03" w:rsidR="00357017" w:rsidRDefault="00357017" w:rsidP="00AC3DED">
      <w:pPr>
        <w:pStyle w:val="ListParagraph"/>
        <w:numPr>
          <w:ilvl w:val="0"/>
          <w:numId w:val="15"/>
        </w:numPr>
      </w:pPr>
      <w:r>
        <w:t xml:space="preserve">a few </w:t>
      </w:r>
      <w:r w:rsidR="004001BF">
        <w:t>screenshots</w:t>
      </w:r>
      <w:r>
        <w:t xml:space="preserve"> showing key functionality</w:t>
      </w:r>
    </w:p>
    <w:p w14:paraId="2FE703FB" w14:textId="77777777" w:rsidR="00357017" w:rsidRDefault="00357017" w:rsidP="00AC3DED">
      <w:pPr>
        <w:pStyle w:val="ListParagraph"/>
        <w:numPr>
          <w:ilvl w:val="0"/>
          <w:numId w:val="15"/>
        </w:numPr>
      </w:pPr>
      <w:r>
        <w:t xml:space="preserve">sample of code you are most proud of </w:t>
      </w:r>
    </w:p>
    <w:p w14:paraId="4C907DC3" w14:textId="77777777" w:rsidR="00357017" w:rsidRDefault="00357017" w:rsidP="00AC3DED">
      <w:pPr>
        <w:pStyle w:val="ListParagraph"/>
        <w:numPr>
          <w:ilvl w:val="0"/>
          <w:numId w:val="15"/>
        </w:numPr>
      </w:pPr>
      <w:r>
        <w:t>what tools / technologies did you use</w:t>
      </w:r>
    </w:p>
    <w:p w14:paraId="5E3589EA" w14:textId="1F2D09E5" w:rsidR="00357017" w:rsidRDefault="004001BF" w:rsidP="00AC3DED">
      <w:pPr>
        <w:pStyle w:val="ListParagraph"/>
        <w:numPr>
          <w:ilvl w:val="0"/>
          <w:numId w:val="15"/>
        </w:numPr>
      </w:pPr>
      <w:r>
        <w:t xml:space="preserve">your </w:t>
      </w:r>
      <w:r w:rsidR="00357017">
        <w:t>biggest challenge and how you solved it</w:t>
      </w:r>
    </w:p>
    <w:p w14:paraId="46F8BB50" w14:textId="1E8D1B6D" w:rsidR="00357017" w:rsidRDefault="004001BF" w:rsidP="00AC3DED">
      <w:pPr>
        <w:pStyle w:val="ListParagraph"/>
        <w:numPr>
          <w:ilvl w:val="0"/>
          <w:numId w:val="15"/>
        </w:numPr>
      </w:pPr>
      <w:r>
        <w:t xml:space="preserve">the </w:t>
      </w:r>
      <w:r w:rsidR="00357017">
        <w:t>most interesting part of the project</w:t>
      </w:r>
    </w:p>
    <w:p w14:paraId="4F36B5B7" w14:textId="3B149EAA" w:rsidR="00357017" w:rsidRDefault="004001BF" w:rsidP="00AC3DED">
      <w:pPr>
        <w:pStyle w:val="ListParagraph"/>
        <w:numPr>
          <w:ilvl w:val="0"/>
          <w:numId w:val="15"/>
        </w:numPr>
      </w:pPr>
      <w:r>
        <w:t xml:space="preserve">the </w:t>
      </w:r>
      <w:r w:rsidR="00357017">
        <w:t>most satisfying part of the project</w:t>
      </w:r>
    </w:p>
    <w:p w14:paraId="00E61C87" w14:textId="77777777" w:rsidR="00357017" w:rsidRDefault="00357017" w:rsidP="00AC3DED">
      <w:pPr>
        <w:pStyle w:val="ListParagraph"/>
        <w:numPr>
          <w:ilvl w:val="0"/>
          <w:numId w:val="15"/>
        </w:numPr>
      </w:pPr>
      <w:r>
        <w:t>list of team members (first and last name) and their contribution to the project</w:t>
      </w:r>
    </w:p>
    <w:p w14:paraId="48FB1E1A" w14:textId="16E121DD" w:rsidR="00357017" w:rsidRDefault="00357017" w:rsidP="00AC3DED">
      <w:pPr>
        <w:pStyle w:val="ListParagraph"/>
        <w:numPr>
          <w:ilvl w:val="0"/>
          <w:numId w:val="15"/>
        </w:numPr>
      </w:pPr>
      <w:r>
        <w:t>site any sources used for code help</w:t>
      </w:r>
    </w:p>
    <w:p w14:paraId="308F8006" w14:textId="3368B216" w:rsidR="002F3422" w:rsidRPr="002F3422" w:rsidRDefault="002F3422" w:rsidP="002F3422">
      <w:r>
        <w:t xml:space="preserve">NOTE:  The </w:t>
      </w:r>
      <w:r w:rsidR="00357017">
        <w:t>final</w:t>
      </w:r>
      <w:r>
        <w:t xml:space="preserve"> project must be submitted to canvas by the team leader</w:t>
      </w:r>
      <w:r w:rsidR="00C32385" w:rsidRPr="00C32385">
        <w:t xml:space="preserve"> </w:t>
      </w:r>
      <w:r w:rsidR="00C32385">
        <w:t>ONLY</w:t>
      </w:r>
      <w:r>
        <w:t>.</w:t>
      </w:r>
    </w:p>
    <w:p w14:paraId="69193873" w14:textId="77777777" w:rsidR="004F76F3" w:rsidRPr="00BA4368" w:rsidRDefault="004F76F3" w:rsidP="004F76F3">
      <w:pPr>
        <w:pStyle w:val="Heading2"/>
      </w:pPr>
      <w:r w:rsidRPr="00BA4368">
        <w:t>Objectives</w:t>
      </w:r>
    </w:p>
    <w:p w14:paraId="07978EE3" w14:textId="21BF6226" w:rsidR="004F76F3" w:rsidRDefault="0077111D" w:rsidP="00AF516E">
      <w:pPr>
        <w:pStyle w:val="Heading2"/>
        <w:spacing w:before="0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Work collaboratively as a team to build a</w:t>
      </w:r>
      <w:r w:rsidR="00143117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n interactive</w:t>
      </w:r>
      <w:r w:rsidR="00AC3DE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web application</w:t>
      </w:r>
      <w:r w:rsidR="00AC3DE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br/>
        <w:t xml:space="preserve">Show off </w:t>
      </w:r>
      <w:r w:rsidR="00C32385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what</w:t>
      </w:r>
      <w:r w:rsidR="00AC3DE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you have learned this semester</w:t>
      </w:r>
    </w:p>
    <w:p w14:paraId="6637766A" w14:textId="480BC1FC" w:rsidR="00B212EB" w:rsidRDefault="00B212EB" w:rsidP="004F76F3">
      <w:pPr>
        <w:pStyle w:val="Heading2"/>
      </w:pPr>
      <w:r w:rsidRPr="00BA4368">
        <w:t>Tasks</w:t>
      </w:r>
    </w:p>
    <w:p w14:paraId="3C2BCD9A" w14:textId="43F75043" w:rsidR="00F42DB5" w:rsidRDefault="00F42DB5" w:rsidP="00F42DB5">
      <w:pPr>
        <w:shd w:val="clear" w:color="auto" w:fill="FFFFFF"/>
        <w:spacing w:before="180" w:after="180"/>
      </w:pPr>
      <w:r w:rsidRPr="00E77353">
        <w:t>This is a GROUP PROJECT.  Every member of the group will receive the same grade.</w:t>
      </w:r>
    </w:p>
    <w:p w14:paraId="02AF46BB" w14:textId="77777777" w:rsidR="008E61C8" w:rsidRDefault="008E61C8" w:rsidP="008E61C8">
      <w:pPr>
        <w:shd w:val="clear" w:color="auto" w:fill="FFFFFF"/>
        <w:spacing w:before="180" w:after="180"/>
      </w:pPr>
      <w:r>
        <w:t>Your assignment is to create a web app.</w:t>
      </w:r>
    </w:p>
    <w:p w14:paraId="3F6D870B" w14:textId="201719C1" w:rsidR="008E61C8" w:rsidRDefault="008E61C8" w:rsidP="008E61C8">
      <w:pPr>
        <w:shd w:val="clear" w:color="auto" w:fill="FFFFFF"/>
        <w:spacing w:before="180" w:after="180"/>
      </w:pPr>
      <w:r>
        <w:t xml:space="preserve">The topic is up to you!  It has to have an intuitive interface </w:t>
      </w:r>
      <w:r w:rsidR="00D57673">
        <w:t>and be</w:t>
      </w:r>
      <w:r w:rsidR="00E27DAF">
        <w:t xml:space="preserve"> </w:t>
      </w:r>
      <w:r w:rsidR="00FE7CF5">
        <w:t>interactive</w:t>
      </w:r>
      <w:r w:rsidR="00D57673">
        <w:t xml:space="preserve"> and </w:t>
      </w:r>
      <w:r w:rsidR="00E27DAF">
        <w:t>useful</w:t>
      </w:r>
      <w:r w:rsidR="00D57673">
        <w:t>.</w:t>
      </w:r>
    </w:p>
    <w:p w14:paraId="01CEF741" w14:textId="7C9E6649" w:rsidR="008E61C8" w:rsidRDefault="008E61C8" w:rsidP="008E61C8">
      <w:pPr>
        <w:shd w:val="clear" w:color="auto" w:fill="FFFFFF"/>
        <w:spacing w:before="180" w:after="180"/>
      </w:pPr>
      <w:r>
        <w:t xml:space="preserve">I am expecting you to challenge yourselves by getting something complex working rather than creating a multi-page site.  This is your opportunity to take what you have learned (including how to figure out new web technologies) and create something </w:t>
      </w:r>
      <w:r w:rsidR="00FE7CF5">
        <w:t xml:space="preserve">seriously </w:t>
      </w:r>
      <w:r>
        <w:t>cool.</w:t>
      </w:r>
    </w:p>
    <w:p w14:paraId="33BC9A96" w14:textId="0E9BB834" w:rsidR="0021435C" w:rsidRDefault="00237548" w:rsidP="00E77353">
      <w:pPr>
        <w:shd w:val="clear" w:color="auto" w:fill="FFFFFF"/>
        <w:spacing w:before="180" w:after="180"/>
        <w:rPr>
          <w:rFonts w:asciiTheme="majorHAnsi" w:eastAsiaTheme="majorEastAsia" w:hAnsiTheme="majorHAnsi" w:cstheme="majorBidi"/>
          <w:b/>
          <w:bCs/>
          <w:color w:val="1089D4"/>
        </w:rPr>
      </w:pPr>
      <w:r>
        <w:rPr>
          <w:rFonts w:asciiTheme="majorHAnsi" w:eastAsiaTheme="majorEastAsia" w:hAnsiTheme="majorHAnsi" w:cstheme="majorBidi"/>
          <w:b/>
          <w:bCs/>
          <w:color w:val="1089D4"/>
        </w:rPr>
        <w:t>Ideas</w:t>
      </w:r>
    </w:p>
    <w:p w14:paraId="263CF1D1" w14:textId="3C36C6AE" w:rsidR="00237548" w:rsidRPr="00237548" w:rsidRDefault="00763E46" w:rsidP="00237548">
      <w:pPr>
        <w:shd w:val="clear" w:color="auto" w:fill="FFFFFF"/>
        <w:spacing w:before="180" w:after="180"/>
      </w:pPr>
      <w:r>
        <w:t>Below</w:t>
      </w:r>
      <w:r w:rsidR="00237548" w:rsidRPr="00237548">
        <w:t xml:space="preserve"> is an amazing compendium of ideas</w:t>
      </w:r>
      <w:r w:rsidR="00B41894">
        <w:t xml:space="preserve"> (</w:t>
      </w:r>
      <w:r w:rsidR="00FE7CF5">
        <w:t>also</w:t>
      </w:r>
      <w:r w:rsidR="00237548" w:rsidRPr="00237548">
        <w:t xml:space="preserve"> </w:t>
      </w:r>
      <w:r w:rsidR="00237548">
        <w:t>approximately</w:t>
      </w:r>
      <w:r w:rsidR="00237548" w:rsidRPr="00237548">
        <w:t xml:space="preserve"> halfway down the page is a list of public API's</w:t>
      </w:r>
      <w:r w:rsidR="00B41894">
        <w:t xml:space="preserve">).  You do not need to use any of these, but </w:t>
      </w:r>
      <w:r w:rsidR="00791AA6">
        <w:t>the list may get your ideas flowing!</w:t>
      </w:r>
    </w:p>
    <w:p w14:paraId="06F6546C" w14:textId="63C30DD1" w:rsidR="00237548" w:rsidRPr="00237548" w:rsidRDefault="00CF4EC4" w:rsidP="00237548">
      <w:pPr>
        <w:shd w:val="clear" w:color="auto" w:fill="FFFFFF"/>
        <w:spacing w:before="180" w:after="180"/>
      </w:pPr>
      <w:hyperlink r:id="rId8" w:history="1">
        <w:r w:rsidR="00763E46" w:rsidRPr="00AE3888">
          <w:rPr>
            <w:rStyle w:val="Hyperlink"/>
          </w:rPr>
          <w:t>https://flaviocopes.com/sample-app-ideas/</w:t>
        </w:r>
      </w:hyperlink>
      <w:r w:rsidR="00763E46">
        <w:t xml:space="preserve"> </w:t>
      </w:r>
    </w:p>
    <w:p w14:paraId="09876B79" w14:textId="77777777" w:rsidR="00C860FC" w:rsidRDefault="00C860FC">
      <w:pPr>
        <w:rPr>
          <w:rFonts w:asciiTheme="majorHAnsi" w:eastAsiaTheme="majorEastAsia" w:hAnsiTheme="majorHAnsi" w:cstheme="majorBidi"/>
          <w:b/>
          <w:bCs/>
          <w:color w:val="1089D4"/>
        </w:rPr>
      </w:pPr>
      <w:r>
        <w:rPr>
          <w:rFonts w:asciiTheme="majorHAnsi" w:eastAsiaTheme="majorEastAsia" w:hAnsiTheme="majorHAnsi" w:cstheme="majorBidi"/>
          <w:b/>
          <w:bCs/>
          <w:color w:val="1089D4"/>
        </w:rPr>
        <w:br w:type="page"/>
      </w:r>
    </w:p>
    <w:p w14:paraId="01EC911F" w14:textId="244BC313" w:rsidR="0021435C" w:rsidRPr="0021435C" w:rsidRDefault="0021435C" w:rsidP="0021435C">
      <w:pPr>
        <w:shd w:val="clear" w:color="auto" w:fill="FFFFFF"/>
        <w:spacing w:before="180" w:after="180"/>
        <w:rPr>
          <w:rFonts w:asciiTheme="majorHAnsi" w:eastAsiaTheme="majorEastAsia" w:hAnsiTheme="majorHAnsi" w:cstheme="majorBidi"/>
          <w:b/>
          <w:bCs/>
          <w:color w:val="1089D4"/>
        </w:rPr>
      </w:pPr>
      <w:r w:rsidRPr="0021435C">
        <w:rPr>
          <w:rFonts w:asciiTheme="majorHAnsi" w:eastAsiaTheme="majorEastAsia" w:hAnsiTheme="majorHAnsi" w:cstheme="majorBidi"/>
          <w:b/>
          <w:bCs/>
          <w:color w:val="1089D4"/>
        </w:rPr>
        <w:lastRenderedPageBreak/>
        <w:t>Requirements:</w:t>
      </w:r>
    </w:p>
    <w:p w14:paraId="5E593DED" w14:textId="6FC26FB6" w:rsidR="0021435C" w:rsidRPr="0021435C" w:rsidRDefault="00CF4EC4" w:rsidP="0021435C">
      <w:pPr>
        <w:pStyle w:val="ListParagraph"/>
        <w:numPr>
          <w:ilvl w:val="0"/>
          <w:numId w:val="17"/>
        </w:numPr>
        <w:shd w:val="clear" w:color="auto" w:fill="FFFFFF"/>
        <w:spacing w:before="180" w:after="180"/>
      </w:pPr>
      <w:r>
        <w:t>U</w:t>
      </w:r>
      <w:r w:rsidR="0021435C" w:rsidRPr="0021435C">
        <w:t>se HTML/CSS/Javascript and</w:t>
      </w:r>
      <w:r w:rsidR="00C860FC">
        <w:t xml:space="preserve"> </w:t>
      </w:r>
      <w:r>
        <w:t>optionally</w:t>
      </w:r>
      <w:r w:rsidR="0021435C" w:rsidRPr="0021435C">
        <w:t xml:space="preserve"> jQuery</w:t>
      </w:r>
    </w:p>
    <w:p w14:paraId="20A98C7C" w14:textId="379615F4" w:rsidR="0021435C" w:rsidRPr="0021435C" w:rsidRDefault="0021435C" w:rsidP="0021435C">
      <w:pPr>
        <w:pStyle w:val="ListParagraph"/>
        <w:numPr>
          <w:ilvl w:val="0"/>
          <w:numId w:val="17"/>
        </w:numPr>
        <w:shd w:val="clear" w:color="auto" w:fill="FFFFFF"/>
        <w:spacing w:before="180" w:after="180"/>
      </w:pPr>
      <w:r w:rsidRPr="0021435C">
        <w:t>Must use a database</w:t>
      </w:r>
      <w:r w:rsidR="00CF4EC4">
        <w:t>(SQL or NoSQL)</w:t>
      </w:r>
    </w:p>
    <w:p w14:paraId="237F2D4B" w14:textId="517FB100" w:rsidR="0021435C" w:rsidRPr="0021435C" w:rsidRDefault="0021435C" w:rsidP="0021435C">
      <w:pPr>
        <w:pStyle w:val="ListParagraph"/>
        <w:numPr>
          <w:ilvl w:val="0"/>
          <w:numId w:val="17"/>
        </w:numPr>
        <w:shd w:val="clear" w:color="auto" w:fill="FFFFFF"/>
        <w:spacing w:before="180" w:after="180"/>
      </w:pPr>
      <w:r w:rsidRPr="0021435C">
        <w:t xml:space="preserve">Must use a </w:t>
      </w:r>
      <w:r w:rsidR="00CF4EC4">
        <w:t>server-side</w:t>
      </w:r>
      <w:r w:rsidRPr="0021435C">
        <w:t xml:space="preserve"> </w:t>
      </w:r>
      <w:r w:rsidR="00CF4EC4">
        <w:t>technology</w:t>
      </w:r>
      <w:r w:rsidRPr="0021435C">
        <w:t xml:space="preserve"> - you </w:t>
      </w:r>
      <w:r w:rsidR="00CF4EC4">
        <w:t>may</w:t>
      </w:r>
      <w:r w:rsidRPr="0021435C">
        <w:t xml:space="preserve"> use PHP or  </w:t>
      </w:r>
      <w:r>
        <w:t>N</w:t>
      </w:r>
      <w:r w:rsidRPr="0021435C">
        <w:t xml:space="preserve">ode.js / Heroku </w:t>
      </w:r>
      <w:r>
        <w:t xml:space="preserve"> (or both!) </w:t>
      </w:r>
      <w:r w:rsidRPr="0021435C">
        <w:t>to accomplish this</w:t>
      </w:r>
    </w:p>
    <w:p w14:paraId="60F94B38" w14:textId="77777777" w:rsidR="0021435C" w:rsidRPr="0021435C" w:rsidRDefault="0021435C" w:rsidP="0021435C">
      <w:pPr>
        <w:pStyle w:val="ListParagraph"/>
        <w:numPr>
          <w:ilvl w:val="0"/>
          <w:numId w:val="17"/>
        </w:numPr>
        <w:shd w:val="clear" w:color="auto" w:fill="FFFFFF"/>
        <w:spacing w:before="180" w:after="180"/>
      </w:pPr>
      <w:r w:rsidRPr="0021435C">
        <w:t>Must use an external API</w:t>
      </w:r>
    </w:p>
    <w:p w14:paraId="56C78D4B" w14:textId="6C92B855" w:rsidR="0021435C" w:rsidRPr="0021435C" w:rsidRDefault="0021435C" w:rsidP="0021435C">
      <w:pPr>
        <w:shd w:val="clear" w:color="auto" w:fill="FFFFFF"/>
        <w:spacing w:before="180" w:after="180"/>
        <w:rPr>
          <w:b/>
          <w:bCs/>
          <w:i/>
          <w:iCs/>
        </w:rPr>
      </w:pPr>
      <w:r>
        <w:rPr>
          <w:b/>
          <w:bCs/>
          <w:i/>
          <w:iCs/>
        </w:rPr>
        <w:br/>
      </w:r>
      <w:r w:rsidRPr="0021435C">
        <w:rPr>
          <w:b/>
          <w:bCs/>
          <w:i/>
          <w:iCs/>
        </w:rPr>
        <w:t>There is NO requirement for:</w:t>
      </w:r>
    </w:p>
    <w:p w14:paraId="2E157845" w14:textId="77777777" w:rsidR="0021435C" w:rsidRPr="0021435C" w:rsidRDefault="0021435C" w:rsidP="0021435C">
      <w:pPr>
        <w:pStyle w:val="ListParagraph"/>
        <w:numPr>
          <w:ilvl w:val="0"/>
          <w:numId w:val="18"/>
        </w:numPr>
        <w:shd w:val="clear" w:color="auto" w:fill="FFFFFF"/>
        <w:spacing w:before="180" w:after="180"/>
      </w:pPr>
      <w:r w:rsidRPr="0021435C">
        <w:t># of pages</w:t>
      </w:r>
    </w:p>
    <w:p w14:paraId="08B3C11E" w14:textId="77777777" w:rsidR="0021435C" w:rsidRPr="0021435C" w:rsidRDefault="0021435C" w:rsidP="0021435C">
      <w:pPr>
        <w:pStyle w:val="ListParagraph"/>
        <w:numPr>
          <w:ilvl w:val="0"/>
          <w:numId w:val="18"/>
        </w:numPr>
        <w:shd w:val="clear" w:color="auto" w:fill="FFFFFF"/>
        <w:spacing w:before="180" w:after="180"/>
      </w:pPr>
      <w:r w:rsidRPr="0021435C">
        <w:t># of forms</w:t>
      </w:r>
    </w:p>
    <w:p w14:paraId="78649A17" w14:textId="73044B66" w:rsidR="0021435C" w:rsidRPr="0021435C" w:rsidRDefault="0021435C" w:rsidP="0021435C">
      <w:pPr>
        <w:pStyle w:val="ListParagraph"/>
        <w:numPr>
          <w:ilvl w:val="0"/>
          <w:numId w:val="18"/>
        </w:numPr>
        <w:shd w:val="clear" w:color="auto" w:fill="FFFFFF"/>
        <w:spacing w:before="180" w:after="180"/>
      </w:pPr>
      <w:r w:rsidRPr="0021435C">
        <w:t># of lines of code</w:t>
      </w:r>
    </w:p>
    <w:p w14:paraId="5A4ADCAA" w14:textId="43A49EA6" w:rsidR="00E77353" w:rsidRPr="00E77353" w:rsidRDefault="001113B0" w:rsidP="00E77353">
      <w:pPr>
        <w:shd w:val="clear" w:color="auto" w:fill="FFFFFF"/>
        <w:spacing w:before="180" w:after="180"/>
        <w:rPr>
          <w:rFonts w:asciiTheme="majorHAnsi" w:eastAsiaTheme="majorEastAsia" w:hAnsiTheme="majorHAnsi" w:cstheme="majorBidi"/>
          <w:b/>
          <w:bCs/>
          <w:color w:val="1089D4"/>
        </w:rPr>
      </w:pPr>
      <w:r>
        <w:rPr>
          <w:rFonts w:asciiTheme="majorHAnsi" w:eastAsiaTheme="majorEastAsia" w:hAnsiTheme="majorHAnsi" w:cstheme="majorBidi"/>
          <w:b/>
          <w:bCs/>
          <w:color w:val="1089D4"/>
        </w:rPr>
        <w:br/>
        <w:t>Final Project</w:t>
      </w:r>
      <w:r w:rsidR="00E77353" w:rsidRPr="00E77353">
        <w:rPr>
          <w:rFonts w:asciiTheme="majorHAnsi" w:eastAsiaTheme="majorEastAsia" w:hAnsiTheme="majorHAnsi" w:cstheme="majorBidi"/>
          <w:b/>
          <w:bCs/>
          <w:color w:val="1089D4"/>
        </w:rPr>
        <w:t xml:space="preserve"> Review Presentation</w:t>
      </w:r>
    </w:p>
    <w:p w14:paraId="688BE700" w14:textId="124B5CEF" w:rsidR="000C653F" w:rsidRPr="000C653F" w:rsidRDefault="000C653F" w:rsidP="00690E3D">
      <w:pPr>
        <w:pStyle w:val="ListParagraph"/>
        <w:numPr>
          <w:ilvl w:val="0"/>
          <w:numId w:val="14"/>
        </w:numPr>
        <w:shd w:val="clear" w:color="auto" w:fill="FFFFFF"/>
        <w:spacing w:before="180" w:after="180"/>
      </w:pPr>
      <w:r w:rsidRPr="000C653F">
        <w:t>7-10 minutes</w:t>
      </w:r>
    </w:p>
    <w:p w14:paraId="336C87E3" w14:textId="616AF178" w:rsidR="001113B0" w:rsidRPr="000C653F" w:rsidRDefault="00E77353" w:rsidP="001113B0">
      <w:pPr>
        <w:pStyle w:val="ListParagraph"/>
        <w:numPr>
          <w:ilvl w:val="0"/>
          <w:numId w:val="14"/>
        </w:numPr>
        <w:shd w:val="clear" w:color="auto" w:fill="FFFFFF"/>
        <w:spacing w:before="180" w:after="180"/>
      </w:pPr>
      <w:r w:rsidRPr="000C653F">
        <w:t xml:space="preserve">name of the </w:t>
      </w:r>
      <w:r w:rsidR="001113B0">
        <w:t>app</w:t>
      </w:r>
      <w:r w:rsidRPr="000C653F">
        <w:t xml:space="preserve"> and what is its purpose</w:t>
      </w:r>
    </w:p>
    <w:p w14:paraId="64E4F4AF" w14:textId="7038E4E9" w:rsidR="00E77353" w:rsidRPr="000C653F" w:rsidRDefault="00E77353" w:rsidP="00690E3D">
      <w:pPr>
        <w:pStyle w:val="ListParagraph"/>
        <w:numPr>
          <w:ilvl w:val="0"/>
          <w:numId w:val="14"/>
        </w:numPr>
        <w:shd w:val="clear" w:color="auto" w:fill="FFFFFF"/>
        <w:spacing w:before="180" w:after="180"/>
      </w:pPr>
      <w:r w:rsidRPr="000C653F">
        <w:t>design considerations</w:t>
      </w:r>
    </w:p>
    <w:p w14:paraId="3E8BD1DD" w14:textId="43DE363F" w:rsidR="00E77353" w:rsidRPr="000C653F" w:rsidRDefault="00E77353" w:rsidP="00690E3D">
      <w:pPr>
        <w:pStyle w:val="ListParagraph"/>
        <w:numPr>
          <w:ilvl w:val="0"/>
          <w:numId w:val="14"/>
        </w:numPr>
        <w:shd w:val="clear" w:color="auto" w:fill="FFFFFF"/>
        <w:spacing w:before="180" w:after="180"/>
      </w:pPr>
      <w:r w:rsidRPr="000C653F">
        <w:t xml:space="preserve">show </w:t>
      </w:r>
      <w:r w:rsidR="001113B0">
        <w:t>it off!</w:t>
      </w:r>
      <w:r w:rsidRPr="000C653F">
        <w:t xml:space="preserve"> note any special features</w:t>
      </w:r>
    </w:p>
    <w:p w14:paraId="14FEE188" w14:textId="0172CAB4" w:rsidR="00E77353" w:rsidRPr="000C653F" w:rsidRDefault="00D737D8" w:rsidP="00690E3D">
      <w:pPr>
        <w:pStyle w:val="ListParagraph"/>
        <w:numPr>
          <w:ilvl w:val="0"/>
          <w:numId w:val="14"/>
        </w:numPr>
        <w:shd w:val="clear" w:color="auto" w:fill="FFFFFF"/>
        <w:spacing w:before="180" w:after="180"/>
      </w:pPr>
      <w:r>
        <w:t>remainder of items in PPT</w:t>
      </w:r>
    </w:p>
    <w:p w14:paraId="061DCA6D" w14:textId="75DD9B3F" w:rsidR="00EE31C8" w:rsidRPr="00EE31C8" w:rsidRDefault="00EE31C8" w:rsidP="00D737D8">
      <w:pPr>
        <w:pStyle w:val="ListParagraph"/>
        <w:shd w:val="clear" w:color="auto" w:fill="FFFFFF"/>
        <w:spacing w:before="180" w:after="180"/>
        <w:ind w:left="360"/>
      </w:pPr>
    </w:p>
    <w:p w14:paraId="620D6139" w14:textId="50DA9D93" w:rsidR="00C2769B" w:rsidRDefault="00C2769B" w:rsidP="00C2769B">
      <w:pPr>
        <w:pStyle w:val="Heading2"/>
      </w:pPr>
      <w:r>
        <w:t>Rubric</w:t>
      </w:r>
    </w:p>
    <w:p w14:paraId="55C6A36B" w14:textId="062F280B" w:rsidR="00F95DBD" w:rsidRDefault="00F95DBD" w:rsidP="00F95DBD">
      <w:r>
        <w:t>Meets requirements: 40 points</w:t>
      </w:r>
    </w:p>
    <w:p w14:paraId="5CF4B077" w14:textId="04FEA277" w:rsidR="00F95DBD" w:rsidRDefault="00F95DBD" w:rsidP="00F95DBD">
      <w:r>
        <w:t>Works</w:t>
      </w:r>
      <w:r w:rsidR="00244CDC">
        <w:t xml:space="preserve"> </w:t>
      </w:r>
      <w:r>
        <w:t>/ technical excellence</w:t>
      </w:r>
      <w:r w:rsidR="00E6277D">
        <w:t xml:space="preserve"> / creativity</w:t>
      </w:r>
      <w:r>
        <w:t xml:space="preserve">:  </w:t>
      </w:r>
      <w:r w:rsidR="001B39DE">
        <w:t>40</w:t>
      </w:r>
      <w:r>
        <w:t xml:space="preserve"> points</w:t>
      </w:r>
    </w:p>
    <w:p w14:paraId="399127B2" w14:textId="360FAE1C" w:rsidR="00F95DBD" w:rsidRDefault="00E6277D" w:rsidP="00F95DBD">
      <w:r>
        <w:t>Deliverables/</w:t>
      </w:r>
      <w:r w:rsidR="00F95DBD">
        <w:t xml:space="preserve">Slide deck/Presentation:  </w:t>
      </w:r>
      <w:r w:rsidR="00244CDC">
        <w:t>20</w:t>
      </w:r>
      <w:r w:rsidR="00F95DBD">
        <w:t xml:space="preserve"> points</w:t>
      </w:r>
    </w:p>
    <w:sectPr w:rsidR="00F95DBD" w:rsidSect="00EA5BE2">
      <w:footerReference w:type="default" r:id="rId9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1FB72" w14:textId="77777777" w:rsidR="00ED6479" w:rsidRDefault="00ED6479">
      <w:pPr>
        <w:spacing w:after="0"/>
      </w:pPr>
      <w:r>
        <w:separator/>
      </w:r>
    </w:p>
  </w:endnote>
  <w:endnote w:type="continuationSeparator" w:id="0">
    <w:p w14:paraId="23FEE62C" w14:textId="77777777" w:rsidR="00ED6479" w:rsidRDefault="00ED64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1BF74" w14:textId="77777777" w:rsidR="00ED6479" w:rsidRDefault="00ED6479">
      <w:pPr>
        <w:spacing w:after="0"/>
      </w:pPr>
      <w:r>
        <w:separator/>
      </w:r>
    </w:p>
  </w:footnote>
  <w:footnote w:type="continuationSeparator" w:id="0">
    <w:p w14:paraId="2D73A103" w14:textId="77777777" w:rsidR="00ED6479" w:rsidRDefault="00ED64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3705734"/>
    <w:multiLevelType w:val="multilevel"/>
    <w:tmpl w:val="6DF00B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5D3440"/>
    <w:multiLevelType w:val="hybridMultilevel"/>
    <w:tmpl w:val="92D6C5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D226BA"/>
    <w:multiLevelType w:val="hybridMultilevel"/>
    <w:tmpl w:val="D04213A0"/>
    <w:lvl w:ilvl="0" w:tplc="3530F33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C90846"/>
    <w:multiLevelType w:val="hybridMultilevel"/>
    <w:tmpl w:val="2A9C1E80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5709DC"/>
    <w:multiLevelType w:val="multilevel"/>
    <w:tmpl w:val="DB18A15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585A83"/>
    <w:multiLevelType w:val="hybridMultilevel"/>
    <w:tmpl w:val="32263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51A82"/>
    <w:multiLevelType w:val="hybridMultilevel"/>
    <w:tmpl w:val="4C04A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D4D21"/>
    <w:multiLevelType w:val="hybridMultilevel"/>
    <w:tmpl w:val="552C0A12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9"/>
  </w:num>
  <w:num w:numId="13">
    <w:abstractNumId w:val="11"/>
  </w:num>
  <w:num w:numId="14">
    <w:abstractNumId w:val="10"/>
  </w:num>
  <w:num w:numId="15">
    <w:abstractNumId w:val="12"/>
  </w:num>
  <w:num w:numId="16">
    <w:abstractNumId w:val="17"/>
  </w:num>
  <w:num w:numId="17">
    <w:abstractNumId w:val="15"/>
  </w:num>
  <w:num w:numId="18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7BE"/>
    <w:rsid w:val="00015E36"/>
    <w:rsid w:val="00036283"/>
    <w:rsid w:val="00040D5E"/>
    <w:rsid w:val="0004793E"/>
    <w:rsid w:val="00047D9B"/>
    <w:rsid w:val="0006178B"/>
    <w:rsid w:val="00091FE6"/>
    <w:rsid w:val="000A33B0"/>
    <w:rsid w:val="000B3953"/>
    <w:rsid w:val="000B4F8E"/>
    <w:rsid w:val="000C5FCB"/>
    <w:rsid w:val="000C653F"/>
    <w:rsid w:val="000D189E"/>
    <w:rsid w:val="001113B0"/>
    <w:rsid w:val="001141DB"/>
    <w:rsid w:val="00121605"/>
    <w:rsid w:val="00124956"/>
    <w:rsid w:val="00135F13"/>
    <w:rsid w:val="00143117"/>
    <w:rsid w:val="00146A17"/>
    <w:rsid w:val="00153276"/>
    <w:rsid w:val="00162833"/>
    <w:rsid w:val="00182632"/>
    <w:rsid w:val="001A1180"/>
    <w:rsid w:val="001A148C"/>
    <w:rsid w:val="001B11B7"/>
    <w:rsid w:val="001B39DE"/>
    <w:rsid w:val="001C1A07"/>
    <w:rsid w:val="001D54F3"/>
    <w:rsid w:val="001D6057"/>
    <w:rsid w:val="001E1110"/>
    <w:rsid w:val="001E1E51"/>
    <w:rsid w:val="001E3502"/>
    <w:rsid w:val="001F18E4"/>
    <w:rsid w:val="00200E77"/>
    <w:rsid w:val="00201103"/>
    <w:rsid w:val="00203499"/>
    <w:rsid w:val="00203BFA"/>
    <w:rsid w:val="002101AD"/>
    <w:rsid w:val="0021435C"/>
    <w:rsid w:val="00216B82"/>
    <w:rsid w:val="002234F7"/>
    <w:rsid w:val="002340F6"/>
    <w:rsid w:val="00235FB2"/>
    <w:rsid w:val="002365F2"/>
    <w:rsid w:val="00237548"/>
    <w:rsid w:val="00240DF4"/>
    <w:rsid w:val="0024197D"/>
    <w:rsid w:val="00244CDC"/>
    <w:rsid w:val="002465FC"/>
    <w:rsid w:val="0025048D"/>
    <w:rsid w:val="0025172B"/>
    <w:rsid w:val="002562CF"/>
    <w:rsid w:val="00263051"/>
    <w:rsid w:val="00290CC6"/>
    <w:rsid w:val="002B4012"/>
    <w:rsid w:val="002C4DEE"/>
    <w:rsid w:val="002C7DD3"/>
    <w:rsid w:val="002E183F"/>
    <w:rsid w:val="002E2F6C"/>
    <w:rsid w:val="002E469B"/>
    <w:rsid w:val="002E7AF3"/>
    <w:rsid w:val="002F30E3"/>
    <w:rsid w:val="002F3422"/>
    <w:rsid w:val="00315DC2"/>
    <w:rsid w:val="003308D2"/>
    <w:rsid w:val="00334C19"/>
    <w:rsid w:val="0035335A"/>
    <w:rsid w:val="00356B4A"/>
    <w:rsid w:val="00357017"/>
    <w:rsid w:val="003659E9"/>
    <w:rsid w:val="003661BB"/>
    <w:rsid w:val="00367CE8"/>
    <w:rsid w:val="003858A9"/>
    <w:rsid w:val="003B0391"/>
    <w:rsid w:val="003B7190"/>
    <w:rsid w:val="003E2D26"/>
    <w:rsid w:val="003E3EB5"/>
    <w:rsid w:val="003E6EAE"/>
    <w:rsid w:val="003F44B0"/>
    <w:rsid w:val="004001BF"/>
    <w:rsid w:val="00417DD4"/>
    <w:rsid w:val="00433F82"/>
    <w:rsid w:val="004365EE"/>
    <w:rsid w:val="00446372"/>
    <w:rsid w:val="0047050B"/>
    <w:rsid w:val="00473BD4"/>
    <w:rsid w:val="004762A7"/>
    <w:rsid w:val="00481C87"/>
    <w:rsid w:val="004A4D73"/>
    <w:rsid w:val="004B3A36"/>
    <w:rsid w:val="004D21F9"/>
    <w:rsid w:val="004D52B4"/>
    <w:rsid w:val="004F76F3"/>
    <w:rsid w:val="0050747C"/>
    <w:rsid w:val="00517246"/>
    <w:rsid w:val="00532EAE"/>
    <w:rsid w:val="00540212"/>
    <w:rsid w:val="00544E8A"/>
    <w:rsid w:val="0055353F"/>
    <w:rsid w:val="00571634"/>
    <w:rsid w:val="0058385D"/>
    <w:rsid w:val="00583B71"/>
    <w:rsid w:val="00583C3C"/>
    <w:rsid w:val="0059049A"/>
    <w:rsid w:val="0059569D"/>
    <w:rsid w:val="005A38F7"/>
    <w:rsid w:val="005D24DB"/>
    <w:rsid w:val="00607A0F"/>
    <w:rsid w:val="00626900"/>
    <w:rsid w:val="006302B0"/>
    <w:rsid w:val="00635885"/>
    <w:rsid w:val="0063645A"/>
    <w:rsid w:val="00645806"/>
    <w:rsid w:val="00645A75"/>
    <w:rsid w:val="00662522"/>
    <w:rsid w:val="00662BB5"/>
    <w:rsid w:val="006763F8"/>
    <w:rsid w:val="0068088A"/>
    <w:rsid w:val="00690E3D"/>
    <w:rsid w:val="006B4695"/>
    <w:rsid w:val="006C3259"/>
    <w:rsid w:val="006C74CB"/>
    <w:rsid w:val="006C7F1B"/>
    <w:rsid w:val="006D1F82"/>
    <w:rsid w:val="006F22E2"/>
    <w:rsid w:val="006F36C3"/>
    <w:rsid w:val="006F7190"/>
    <w:rsid w:val="0070718E"/>
    <w:rsid w:val="00720A44"/>
    <w:rsid w:val="00727E84"/>
    <w:rsid w:val="00744AEB"/>
    <w:rsid w:val="007459BD"/>
    <w:rsid w:val="007467F6"/>
    <w:rsid w:val="007512C8"/>
    <w:rsid w:val="00763449"/>
    <w:rsid w:val="00763E46"/>
    <w:rsid w:val="0077111D"/>
    <w:rsid w:val="007824E9"/>
    <w:rsid w:val="00791AA6"/>
    <w:rsid w:val="007930CD"/>
    <w:rsid w:val="007A1BDD"/>
    <w:rsid w:val="007A2A26"/>
    <w:rsid w:val="007A540A"/>
    <w:rsid w:val="007A64CD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14486"/>
    <w:rsid w:val="00834266"/>
    <w:rsid w:val="008446F8"/>
    <w:rsid w:val="00855DE9"/>
    <w:rsid w:val="008627F0"/>
    <w:rsid w:val="00865AAC"/>
    <w:rsid w:val="00874528"/>
    <w:rsid w:val="0087659E"/>
    <w:rsid w:val="008809EF"/>
    <w:rsid w:val="00883B4C"/>
    <w:rsid w:val="008901B5"/>
    <w:rsid w:val="008936F2"/>
    <w:rsid w:val="00897784"/>
    <w:rsid w:val="008A53D7"/>
    <w:rsid w:val="008C3F6F"/>
    <w:rsid w:val="008C63ED"/>
    <w:rsid w:val="008D416A"/>
    <w:rsid w:val="008E61C8"/>
    <w:rsid w:val="008F7499"/>
    <w:rsid w:val="0090606A"/>
    <w:rsid w:val="00906566"/>
    <w:rsid w:val="00910997"/>
    <w:rsid w:val="00930319"/>
    <w:rsid w:val="00942B8F"/>
    <w:rsid w:val="009430ED"/>
    <w:rsid w:val="00943342"/>
    <w:rsid w:val="00946ECA"/>
    <w:rsid w:val="009531D6"/>
    <w:rsid w:val="009550F6"/>
    <w:rsid w:val="00962F4B"/>
    <w:rsid w:val="00963C14"/>
    <w:rsid w:val="00974D13"/>
    <w:rsid w:val="00984140"/>
    <w:rsid w:val="00986D1B"/>
    <w:rsid w:val="009A121B"/>
    <w:rsid w:val="009A4F92"/>
    <w:rsid w:val="009B119F"/>
    <w:rsid w:val="009B224D"/>
    <w:rsid w:val="009C1C80"/>
    <w:rsid w:val="009C71BF"/>
    <w:rsid w:val="009D1E5C"/>
    <w:rsid w:val="009D3D78"/>
    <w:rsid w:val="009E1E7F"/>
    <w:rsid w:val="009E337C"/>
    <w:rsid w:val="009F65A8"/>
    <w:rsid w:val="00A01F6A"/>
    <w:rsid w:val="00A17284"/>
    <w:rsid w:val="00A23E48"/>
    <w:rsid w:val="00A601C0"/>
    <w:rsid w:val="00A61501"/>
    <w:rsid w:val="00A66C39"/>
    <w:rsid w:val="00A673D0"/>
    <w:rsid w:val="00A67D06"/>
    <w:rsid w:val="00A709B4"/>
    <w:rsid w:val="00A7421E"/>
    <w:rsid w:val="00A75933"/>
    <w:rsid w:val="00A8644E"/>
    <w:rsid w:val="00A92653"/>
    <w:rsid w:val="00A92CB6"/>
    <w:rsid w:val="00AA02BB"/>
    <w:rsid w:val="00AB6660"/>
    <w:rsid w:val="00AC3DED"/>
    <w:rsid w:val="00AD7EF8"/>
    <w:rsid w:val="00AE5FA3"/>
    <w:rsid w:val="00AF516E"/>
    <w:rsid w:val="00B068D7"/>
    <w:rsid w:val="00B07992"/>
    <w:rsid w:val="00B11074"/>
    <w:rsid w:val="00B12549"/>
    <w:rsid w:val="00B15429"/>
    <w:rsid w:val="00B212EB"/>
    <w:rsid w:val="00B41894"/>
    <w:rsid w:val="00B4621A"/>
    <w:rsid w:val="00B53D1F"/>
    <w:rsid w:val="00B55513"/>
    <w:rsid w:val="00B62CD8"/>
    <w:rsid w:val="00B74A79"/>
    <w:rsid w:val="00B766DC"/>
    <w:rsid w:val="00B817AB"/>
    <w:rsid w:val="00B96BA5"/>
    <w:rsid w:val="00BA4368"/>
    <w:rsid w:val="00BA5A96"/>
    <w:rsid w:val="00BA6D35"/>
    <w:rsid w:val="00BB20B4"/>
    <w:rsid w:val="00BD2240"/>
    <w:rsid w:val="00BE0B97"/>
    <w:rsid w:val="00BE4AC6"/>
    <w:rsid w:val="00BF243F"/>
    <w:rsid w:val="00C25FBF"/>
    <w:rsid w:val="00C2769B"/>
    <w:rsid w:val="00C32385"/>
    <w:rsid w:val="00C34CD3"/>
    <w:rsid w:val="00C35813"/>
    <w:rsid w:val="00C60E0D"/>
    <w:rsid w:val="00C70C09"/>
    <w:rsid w:val="00C75D9D"/>
    <w:rsid w:val="00C860FC"/>
    <w:rsid w:val="00C86F7C"/>
    <w:rsid w:val="00C91EC5"/>
    <w:rsid w:val="00CA04E9"/>
    <w:rsid w:val="00CA47E5"/>
    <w:rsid w:val="00CA7742"/>
    <w:rsid w:val="00CC210F"/>
    <w:rsid w:val="00CD4E8A"/>
    <w:rsid w:val="00CE63C3"/>
    <w:rsid w:val="00CF3DD4"/>
    <w:rsid w:val="00CF4EC4"/>
    <w:rsid w:val="00CF5A6F"/>
    <w:rsid w:val="00D246FF"/>
    <w:rsid w:val="00D352FB"/>
    <w:rsid w:val="00D57673"/>
    <w:rsid w:val="00D673F9"/>
    <w:rsid w:val="00D737D8"/>
    <w:rsid w:val="00D74561"/>
    <w:rsid w:val="00D76A99"/>
    <w:rsid w:val="00D8252A"/>
    <w:rsid w:val="00D84E86"/>
    <w:rsid w:val="00DA5336"/>
    <w:rsid w:val="00DA7D2B"/>
    <w:rsid w:val="00DB2ACB"/>
    <w:rsid w:val="00DC2BC7"/>
    <w:rsid w:val="00DD6B9A"/>
    <w:rsid w:val="00DE035F"/>
    <w:rsid w:val="00E018A0"/>
    <w:rsid w:val="00E06AB2"/>
    <w:rsid w:val="00E24117"/>
    <w:rsid w:val="00E27DAF"/>
    <w:rsid w:val="00E32177"/>
    <w:rsid w:val="00E43BDD"/>
    <w:rsid w:val="00E472C3"/>
    <w:rsid w:val="00E6277D"/>
    <w:rsid w:val="00E6490C"/>
    <w:rsid w:val="00E77353"/>
    <w:rsid w:val="00E97AB1"/>
    <w:rsid w:val="00EA5BE2"/>
    <w:rsid w:val="00EA6ED6"/>
    <w:rsid w:val="00EB11E2"/>
    <w:rsid w:val="00ED18BF"/>
    <w:rsid w:val="00ED6479"/>
    <w:rsid w:val="00ED79DD"/>
    <w:rsid w:val="00EE25E4"/>
    <w:rsid w:val="00EE31C8"/>
    <w:rsid w:val="00EF14A7"/>
    <w:rsid w:val="00EF3841"/>
    <w:rsid w:val="00EF6644"/>
    <w:rsid w:val="00F26208"/>
    <w:rsid w:val="00F318DE"/>
    <w:rsid w:val="00F40DAF"/>
    <w:rsid w:val="00F42DB5"/>
    <w:rsid w:val="00F43AE2"/>
    <w:rsid w:val="00F649AF"/>
    <w:rsid w:val="00F66E0C"/>
    <w:rsid w:val="00F76D8B"/>
    <w:rsid w:val="00F814CB"/>
    <w:rsid w:val="00F84105"/>
    <w:rsid w:val="00F95DBD"/>
    <w:rsid w:val="00FB092A"/>
    <w:rsid w:val="00FC1FF1"/>
    <w:rsid w:val="00FC2125"/>
    <w:rsid w:val="00FD7DB2"/>
    <w:rsid w:val="00FE567A"/>
    <w:rsid w:val="00FE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1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  <w:style w:type="character" w:customStyle="1" w:styleId="screenreader-only">
    <w:name w:val="screenreader-only"/>
    <w:basedOn w:val="DefaultParagraphFont"/>
    <w:rsid w:val="0006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viocopes.com/sample-app-idea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19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25</cp:revision>
  <cp:lastPrinted>2019-03-26T17:28:00Z</cp:lastPrinted>
  <dcterms:created xsi:type="dcterms:W3CDTF">2021-04-04T15:52:00Z</dcterms:created>
  <dcterms:modified xsi:type="dcterms:W3CDTF">2021-11-09T14:36:00Z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